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B296" w14:textId="77777777" w:rsidR="00CF66DF" w:rsidRDefault="0056302F" w:rsidP="00C02F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   </w:t>
      </w:r>
    </w:p>
    <w:p w14:paraId="7ADEDE55" w14:textId="77777777" w:rsidR="00CF66DF" w:rsidRDefault="00CF66DF" w:rsidP="00210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3046BC6" w14:textId="77777777" w:rsidR="00814FB3" w:rsidRPr="00210325" w:rsidRDefault="00814FB3" w:rsidP="00210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A75F5F" w14:textId="77777777" w:rsidR="00210325" w:rsidRDefault="0021032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F02B48E" w14:textId="77777777" w:rsidR="00210325" w:rsidRDefault="0021032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5D55492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10325">
        <w:rPr>
          <w:rFonts w:ascii="Arial" w:hAnsi="Arial" w:cs="Arial"/>
          <w:b/>
          <w:color w:val="000000"/>
          <w:sz w:val="24"/>
          <w:szCs w:val="24"/>
        </w:rPr>
        <w:t>ESTRATEGIA INSTITUCIONAL DE LUCHA CONTRA LA CORRUPCIÓN Y ATENCIÓN AL CIUDADANO</w:t>
      </w:r>
    </w:p>
    <w:p w14:paraId="141A4C98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FF917E5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2167A45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35D66E2" w14:textId="77777777" w:rsidR="001C3ED1" w:rsidRPr="00210325" w:rsidRDefault="001C3ED1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140C052" w14:textId="77777777" w:rsidR="001C3ED1" w:rsidRPr="00210325" w:rsidRDefault="001C3ED1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6C1EE9EB" w14:textId="77777777" w:rsidR="001C3ED1" w:rsidRPr="00210325" w:rsidRDefault="001C3ED1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900DE4B" w14:textId="77777777" w:rsidR="00CF66DF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15CE240" w14:textId="77777777" w:rsidR="00210325" w:rsidRDefault="0021032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3608698" w14:textId="77777777" w:rsidR="00210325" w:rsidRDefault="0021032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9184ACA" w14:textId="77777777" w:rsidR="00210325" w:rsidRPr="00210325" w:rsidRDefault="0021032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3F9EB7D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10325">
        <w:rPr>
          <w:rFonts w:ascii="Arial" w:hAnsi="Arial" w:cs="Arial"/>
          <w:b/>
          <w:color w:val="000000"/>
          <w:sz w:val="24"/>
          <w:szCs w:val="24"/>
        </w:rPr>
        <w:t>CORPORACIÓN AUTÓNOMA REGIONAL DEL ATLÁNTICO C.R.A.</w:t>
      </w:r>
      <w:bookmarkStart w:id="0" w:name="_GoBack"/>
      <w:bookmarkEnd w:id="0"/>
    </w:p>
    <w:p w14:paraId="55CC1EE2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2C9A357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C8BEEE9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F594438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E9B27E9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156CA05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990FA62" w14:textId="77777777" w:rsidR="00144FF5" w:rsidRDefault="00144FF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9E24FE8" w14:textId="77777777" w:rsidR="00210325" w:rsidRDefault="0021032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A2023A3" w14:textId="77777777" w:rsidR="00210325" w:rsidRDefault="0021032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E04126F" w14:textId="77777777" w:rsidR="00210325" w:rsidRPr="00210325" w:rsidRDefault="0021032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D440D96" w14:textId="77777777" w:rsidR="00144FF5" w:rsidRPr="00210325" w:rsidRDefault="00144FF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6C9DE21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95B5908" w14:textId="77777777" w:rsidR="00CF66DF" w:rsidRDefault="00D56ACD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</w:p>
    <w:p w14:paraId="10732E7F" w14:textId="77777777" w:rsidR="00B203C5" w:rsidRDefault="00B203C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CB8685" w14:textId="77777777" w:rsidR="00CF66DF" w:rsidRPr="00210325" w:rsidRDefault="00B203C5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Versión Documento: </w:t>
      </w:r>
    </w:p>
    <w:p w14:paraId="73F4619F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21032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15211A4" w14:textId="77777777" w:rsidR="00CF66DF" w:rsidRPr="00210325" w:rsidRDefault="00CF66DF" w:rsidP="00210325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210325">
        <w:rPr>
          <w:rFonts w:ascii="Arial" w:hAnsi="Arial" w:cs="Arial"/>
          <w:color w:val="000000"/>
          <w:sz w:val="24"/>
          <w:szCs w:val="24"/>
        </w:rPr>
        <w:br w:type="page"/>
      </w:r>
    </w:p>
    <w:p w14:paraId="447B843D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8CF2D3" w14:textId="77777777" w:rsidR="00CF66DF" w:rsidRPr="00210325" w:rsidRDefault="00CF66DF" w:rsidP="00210325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74C65B7" w14:textId="77777777" w:rsidR="00CF66DF" w:rsidRDefault="00CF66DF" w:rsidP="0021032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0325">
        <w:rPr>
          <w:rFonts w:ascii="Arial" w:hAnsi="Arial" w:cs="Arial"/>
          <w:b/>
          <w:sz w:val="24"/>
          <w:szCs w:val="24"/>
        </w:rPr>
        <w:t>TABLA DE CONTENIDO</w:t>
      </w:r>
    </w:p>
    <w:p w14:paraId="38E6E7E3" w14:textId="77777777" w:rsidR="00814FB3" w:rsidRDefault="00814FB3" w:rsidP="0021032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5AB11B" w14:textId="77777777" w:rsidR="00814FB3" w:rsidRPr="00210325" w:rsidRDefault="00814FB3" w:rsidP="0021032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4910C7" w14:textId="77777777" w:rsidR="00CF66DF" w:rsidRPr="00FA08E8" w:rsidRDefault="00CF66DF" w:rsidP="00210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15966E" w14:textId="77777777" w:rsidR="002E6751" w:rsidRDefault="00300A09" w:rsidP="007A06A9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08E8">
        <w:rPr>
          <w:rFonts w:ascii="Arial" w:hAnsi="Arial" w:cs="Arial"/>
          <w:sz w:val="24"/>
          <w:szCs w:val="24"/>
        </w:rPr>
        <w:t>Introducción</w:t>
      </w:r>
    </w:p>
    <w:p w14:paraId="7038E8C7" w14:textId="77777777" w:rsidR="00814FB3" w:rsidRPr="00FA08E8" w:rsidRDefault="00814FB3" w:rsidP="00814F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2470D02" w14:textId="77777777" w:rsidR="00B203C5" w:rsidRDefault="00B203C5" w:rsidP="007A06A9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08E8">
        <w:rPr>
          <w:rFonts w:ascii="Arial" w:hAnsi="Arial" w:cs="Arial"/>
          <w:sz w:val="24"/>
          <w:szCs w:val="24"/>
        </w:rPr>
        <w:t>Presentación de la entidad</w:t>
      </w:r>
    </w:p>
    <w:p w14:paraId="0ACAE32A" w14:textId="77777777" w:rsidR="00814FB3" w:rsidRPr="00FA08E8" w:rsidRDefault="00814FB3" w:rsidP="00814F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798924" w14:textId="77777777" w:rsidR="00853C2D" w:rsidRPr="00FA08E8" w:rsidRDefault="00FA08E8" w:rsidP="007A06A9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08E8">
        <w:rPr>
          <w:rFonts w:ascii="Arial" w:hAnsi="Arial" w:cs="Arial"/>
          <w:color w:val="000000"/>
          <w:sz w:val="24"/>
          <w:szCs w:val="24"/>
        </w:rPr>
        <w:t>Contextualización del plan Anticorrupción y de Atención al Ciudadano</w:t>
      </w:r>
    </w:p>
    <w:p w14:paraId="658EFD79" w14:textId="77777777" w:rsidR="00814FB3" w:rsidRDefault="00814FB3" w:rsidP="00FA08E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399EEB2A" w14:textId="77777777" w:rsidR="00FA08E8" w:rsidRPr="00FA08E8" w:rsidRDefault="00FA08E8" w:rsidP="00FA08E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Anexos</w:t>
      </w:r>
    </w:p>
    <w:p w14:paraId="20B08CCA" w14:textId="77777777" w:rsidR="005B6741" w:rsidRDefault="005B6741" w:rsidP="00210325">
      <w:pPr>
        <w:spacing w:after="0"/>
        <w:rPr>
          <w:rFonts w:ascii="Arial" w:hAnsi="Arial" w:cs="Arial"/>
          <w:sz w:val="24"/>
          <w:szCs w:val="24"/>
        </w:rPr>
      </w:pPr>
    </w:p>
    <w:p w14:paraId="3015F5C1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5581B4D2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6C02AF9B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3E17CCE9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321CED5F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1ACB307A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000F7F6E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6D9860E5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09CA2B68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2BEFD96C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2B74D742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3C72BC58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18B04CBF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3E7CE785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58CAB2A1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7333B81B" w14:textId="77777777" w:rsidR="00814FB3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222ADA0C" w14:textId="77777777" w:rsidR="00814FB3" w:rsidRPr="00210325" w:rsidRDefault="00814FB3" w:rsidP="00210325">
      <w:pPr>
        <w:spacing w:after="0"/>
        <w:rPr>
          <w:rFonts w:ascii="Arial" w:hAnsi="Arial" w:cs="Arial"/>
          <w:sz w:val="24"/>
          <w:szCs w:val="24"/>
        </w:rPr>
      </w:pPr>
    </w:p>
    <w:p w14:paraId="60FBCA1C" w14:textId="77777777" w:rsidR="005B6741" w:rsidRPr="00210325" w:rsidRDefault="005B6741" w:rsidP="00210325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6858683" w14:textId="77777777" w:rsidR="005B6741" w:rsidRPr="00210325" w:rsidRDefault="005B6741" w:rsidP="00210325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B863079" w14:textId="77777777" w:rsidR="005B6741" w:rsidRPr="00210325" w:rsidRDefault="005B6741" w:rsidP="00210325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5FE667A" w14:textId="77777777" w:rsidR="005B6741" w:rsidRDefault="005B6741" w:rsidP="00210325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BAE2BF7" w14:textId="77777777" w:rsidR="00210325" w:rsidRDefault="00210325" w:rsidP="00210325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3D96DCF" w14:textId="77777777" w:rsidR="00210325" w:rsidRDefault="00503C78" w:rsidP="000C0C49">
      <w:pPr>
        <w:numPr>
          <w:ilvl w:val="0"/>
          <w:numId w:val="43"/>
        </w:num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Introducción</w:t>
      </w:r>
    </w:p>
    <w:p w14:paraId="57567830" w14:textId="77777777" w:rsidR="00803B1E" w:rsidRDefault="00803B1E" w:rsidP="00803B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B4DA90C" w14:textId="77777777" w:rsidR="00503C78" w:rsidRDefault="00503C78" w:rsidP="00803B1E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03C78">
        <w:rPr>
          <w:rFonts w:ascii="Arial" w:hAnsi="Arial" w:cs="Arial"/>
          <w:b/>
          <w:color w:val="000000"/>
          <w:sz w:val="24"/>
          <w:szCs w:val="24"/>
        </w:rPr>
        <w:t>Presentación de la Entidad</w:t>
      </w:r>
    </w:p>
    <w:p w14:paraId="5D5B0281" w14:textId="77777777" w:rsidR="00671449" w:rsidRPr="00503C78" w:rsidRDefault="00671449" w:rsidP="006714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77C0434" w14:textId="77777777" w:rsidR="00803B1E" w:rsidRPr="00210325" w:rsidRDefault="00803B1E" w:rsidP="00803B1E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Contextualización del plan Anticorrupción y de Atención al Ciudadano.</w:t>
      </w:r>
    </w:p>
    <w:p w14:paraId="3BBA039A" w14:textId="77777777" w:rsidR="003835DA" w:rsidRDefault="003835DA" w:rsidP="00803B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28F413" w14:textId="77777777" w:rsidR="00803B1E" w:rsidRPr="00803B1E" w:rsidRDefault="00803B1E" w:rsidP="00803B1E">
      <w:pPr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03B1E">
        <w:rPr>
          <w:rFonts w:ascii="Arial" w:hAnsi="Arial" w:cs="Arial"/>
          <w:b/>
          <w:color w:val="000000"/>
          <w:sz w:val="24"/>
          <w:szCs w:val="24"/>
        </w:rPr>
        <w:t>Propósito del Plan Anticorrupción y de Atención al Ciudadano</w:t>
      </w:r>
    </w:p>
    <w:p w14:paraId="40286188" w14:textId="77777777" w:rsidR="00A07DF2" w:rsidRDefault="00A07DF2" w:rsidP="00E21E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8327612" w14:textId="77777777" w:rsidR="00A07DF2" w:rsidRDefault="00A07DF2" w:rsidP="00A07DF2">
      <w:pPr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A07DF2">
        <w:rPr>
          <w:rFonts w:ascii="Arial" w:hAnsi="Arial" w:cs="Arial"/>
          <w:b/>
          <w:color w:val="000000"/>
          <w:sz w:val="24"/>
          <w:szCs w:val="24"/>
        </w:rPr>
        <w:t xml:space="preserve">Marco Legal </w:t>
      </w:r>
    </w:p>
    <w:p w14:paraId="72E87E4E" w14:textId="77777777" w:rsidR="00900078" w:rsidRDefault="00900078" w:rsidP="00A07D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C427A82" w14:textId="77777777" w:rsidR="00A07DF2" w:rsidRDefault="00C2561E" w:rsidP="00A07DF2">
      <w:pPr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Componentes del Plan </w:t>
      </w:r>
      <w:r w:rsidRPr="00803B1E">
        <w:rPr>
          <w:rFonts w:ascii="Arial" w:hAnsi="Arial" w:cs="Arial"/>
          <w:b/>
          <w:color w:val="000000"/>
          <w:sz w:val="24"/>
          <w:szCs w:val="24"/>
        </w:rPr>
        <w:t>Anticorrupción y de Atención al Ciudadano</w:t>
      </w:r>
    </w:p>
    <w:p w14:paraId="7D62B6F2" w14:textId="77777777" w:rsidR="00896DD2" w:rsidRDefault="00896DD2" w:rsidP="00C256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F116D6E" w14:textId="77777777" w:rsidR="00896DD2" w:rsidRDefault="00896DD2" w:rsidP="00896DD2">
      <w:pPr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96DD2">
        <w:rPr>
          <w:rFonts w:ascii="Arial" w:hAnsi="Arial" w:cs="Arial"/>
          <w:b/>
          <w:color w:val="000000"/>
          <w:sz w:val="24"/>
          <w:szCs w:val="24"/>
        </w:rPr>
        <w:t xml:space="preserve">Componente Gestión de Riesgos de </w:t>
      </w:r>
      <w:r>
        <w:rPr>
          <w:rFonts w:ascii="Arial" w:hAnsi="Arial" w:cs="Arial"/>
          <w:b/>
          <w:color w:val="000000"/>
          <w:sz w:val="24"/>
          <w:szCs w:val="24"/>
        </w:rPr>
        <w:t>Corrupción – Mapa de Riesgos de Corrupción</w:t>
      </w:r>
    </w:p>
    <w:p w14:paraId="6A9FF731" w14:textId="77777777" w:rsidR="00896DD2" w:rsidRPr="00896DD2" w:rsidRDefault="00896DD2" w:rsidP="00896D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5DAF1AA" w14:textId="77777777" w:rsidR="00896DD2" w:rsidRDefault="00896DD2" w:rsidP="00896DD2">
      <w:pPr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Componente </w:t>
      </w:r>
      <w:r w:rsidR="00E0392A">
        <w:rPr>
          <w:rFonts w:ascii="Arial" w:hAnsi="Arial" w:cs="Arial"/>
          <w:b/>
          <w:color w:val="000000"/>
          <w:sz w:val="24"/>
          <w:szCs w:val="24"/>
        </w:rPr>
        <w:t>Racionalización de Tramites</w:t>
      </w:r>
    </w:p>
    <w:p w14:paraId="0B75B897" w14:textId="77777777" w:rsidR="00D352A8" w:rsidRPr="00D352A8" w:rsidRDefault="00D352A8" w:rsidP="00D352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E372450" w14:textId="77777777" w:rsidR="00896DD2" w:rsidRDefault="00896DD2" w:rsidP="00896DD2">
      <w:pPr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Componente </w:t>
      </w:r>
      <w:r w:rsidR="009D413B">
        <w:rPr>
          <w:rFonts w:ascii="Arial" w:hAnsi="Arial" w:cs="Arial"/>
          <w:b/>
          <w:color w:val="000000"/>
          <w:sz w:val="24"/>
          <w:szCs w:val="24"/>
        </w:rPr>
        <w:t>Rendición de Cuentas</w:t>
      </w:r>
    </w:p>
    <w:p w14:paraId="6478F863" w14:textId="77777777" w:rsidR="009D413B" w:rsidRPr="009D413B" w:rsidRDefault="009D413B" w:rsidP="009D41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FDDDA50" w14:textId="77777777" w:rsidR="009D413B" w:rsidRDefault="000F031F" w:rsidP="00896DD2">
      <w:pPr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Componente Atención al Ciudadano</w:t>
      </w:r>
    </w:p>
    <w:p w14:paraId="4D0CFB90" w14:textId="77777777" w:rsidR="00623EB9" w:rsidRPr="000F031F" w:rsidRDefault="00623EB9" w:rsidP="000F03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61BAE9D" w14:textId="77777777" w:rsidR="000F031F" w:rsidRDefault="00623EB9" w:rsidP="00896DD2">
      <w:pPr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Componente Transparencia y Acceso a la Información</w:t>
      </w:r>
    </w:p>
    <w:p w14:paraId="6F0674B4" w14:textId="77777777" w:rsidR="00D1360C" w:rsidRPr="00D1360C" w:rsidRDefault="00D1360C" w:rsidP="00623E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5B81C04" w14:textId="77777777" w:rsidR="00896DD2" w:rsidRDefault="00D1360C" w:rsidP="00896DD2">
      <w:pPr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Componente Iniciativas Adicionales</w:t>
      </w:r>
    </w:p>
    <w:p w14:paraId="6317C4C1" w14:textId="77777777" w:rsidR="00E32D2F" w:rsidRPr="00A07DF2" w:rsidRDefault="00E32D2F" w:rsidP="00C256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1E41142" w14:textId="77777777" w:rsidR="00A07DF2" w:rsidRDefault="00E32D2F" w:rsidP="00A07DF2">
      <w:pPr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Responsables </w:t>
      </w:r>
      <w:r w:rsidR="00B66DA1">
        <w:rPr>
          <w:rFonts w:ascii="Arial" w:hAnsi="Arial" w:cs="Arial"/>
          <w:b/>
          <w:color w:val="000000"/>
          <w:sz w:val="24"/>
          <w:szCs w:val="24"/>
        </w:rPr>
        <w:t>del Plan Anticorrupción y de Atención al Ciudadano</w:t>
      </w:r>
    </w:p>
    <w:p w14:paraId="4576CF18" w14:textId="77777777" w:rsidR="00B66DA1" w:rsidRDefault="00B66DA1" w:rsidP="00B66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79F39572" w14:textId="77777777" w:rsidR="00CF66DF" w:rsidRDefault="00CF66DF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0B92C6E" w14:textId="77777777" w:rsidR="00814FB3" w:rsidRDefault="00814FB3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AEA2EBC" w14:textId="77777777" w:rsidR="00814FB3" w:rsidRDefault="00814FB3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50FB3AB" w14:textId="77777777" w:rsidR="00814FB3" w:rsidRDefault="00814FB3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66C8AFF" w14:textId="77777777" w:rsidR="00814FB3" w:rsidRDefault="00814FB3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D1D5DC9" w14:textId="77777777" w:rsidR="00814FB3" w:rsidRDefault="00814FB3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AA3B951" w14:textId="77777777" w:rsidR="00814FB3" w:rsidRDefault="00814FB3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6093556" w14:textId="77777777" w:rsidR="00814FB3" w:rsidRDefault="00814FB3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A500714" w14:textId="77777777" w:rsidR="00814FB3" w:rsidRDefault="00814FB3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B2C2DC8" w14:textId="77777777" w:rsidR="00814FB3" w:rsidRDefault="00814FB3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8E52F3E" w14:textId="77777777" w:rsidR="00671449" w:rsidRDefault="00671449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B523257" w14:textId="77777777" w:rsidR="00671449" w:rsidRDefault="00671449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B622520" w14:textId="77777777" w:rsidR="00671449" w:rsidRDefault="00671449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F36F74C" w14:textId="77777777" w:rsidR="00671449" w:rsidRPr="00210325" w:rsidRDefault="00671449" w:rsidP="002103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AB9DAB4" w14:textId="77777777" w:rsidR="00CF66DF" w:rsidRPr="00210325" w:rsidRDefault="00CF66DF" w:rsidP="002103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10325">
        <w:rPr>
          <w:rFonts w:ascii="Arial" w:hAnsi="Arial" w:cs="Arial"/>
          <w:b/>
          <w:color w:val="000000"/>
          <w:sz w:val="24"/>
          <w:szCs w:val="24"/>
        </w:rPr>
        <w:t>ANEXOS</w:t>
      </w:r>
    </w:p>
    <w:p w14:paraId="6707F8CA" w14:textId="77777777" w:rsidR="00CF66DF" w:rsidRPr="00210325" w:rsidRDefault="00CF66DF" w:rsidP="00210325">
      <w:pPr>
        <w:pStyle w:val="Prrafodelista"/>
        <w:spacing w:after="0"/>
        <w:ind w:left="360"/>
        <w:rPr>
          <w:rFonts w:ascii="Arial" w:hAnsi="Arial" w:cs="Arial"/>
          <w:color w:val="000000"/>
          <w:sz w:val="24"/>
          <w:szCs w:val="24"/>
        </w:rPr>
      </w:pPr>
    </w:p>
    <w:p w14:paraId="37E04F93" w14:textId="77777777" w:rsidR="000D7292" w:rsidRDefault="00AD5767" w:rsidP="00AD5767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Anexo </w:t>
      </w:r>
      <w:r w:rsidR="000D7292">
        <w:rPr>
          <w:rFonts w:ascii="Arial" w:hAnsi="Arial" w:cs="Arial"/>
          <w:color w:val="000000"/>
          <w:sz w:val="24"/>
          <w:szCs w:val="24"/>
        </w:rPr>
        <w:t xml:space="preserve">1. </w:t>
      </w:r>
      <w:r w:rsidR="000D7292" w:rsidRPr="000D7292">
        <w:rPr>
          <w:rFonts w:ascii="Arial" w:hAnsi="Arial" w:cs="Arial"/>
          <w:color w:val="000000"/>
          <w:sz w:val="24"/>
          <w:szCs w:val="24"/>
        </w:rPr>
        <w:t>Formato</w:t>
      </w:r>
      <w:r w:rsidR="001F5CB5">
        <w:rPr>
          <w:rFonts w:ascii="Arial" w:hAnsi="Arial" w:cs="Arial"/>
          <w:color w:val="000000"/>
          <w:sz w:val="24"/>
          <w:szCs w:val="24"/>
        </w:rPr>
        <w:t xml:space="preserve"> GM-FT-08 – A1</w:t>
      </w:r>
      <w:r w:rsidR="000D7292" w:rsidRPr="000D7292">
        <w:rPr>
          <w:rFonts w:ascii="Arial" w:hAnsi="Arial" w:cs="Arial"/>
          <w:color w:val="000000"/>
          <w:sz w:val="24"/>
          <w:szCs w:val="24"/>
        </w:rPr>
        <w:t xml:space="preserve">: Componente </w:t>
      </w:r>
      <w:r w:rsidR="001F5CB5">
        <w:rPr>
          <w:rFonts w:ascii="Arial" w:hAnsi="Arial" w:cs="Arial"/>
          <w:color w:val="000000"/>
          <w:sz w:val="24"/>
          <w:szCs w:val="24"/>
        </w:rPr>
        <w:t>,</w:t>
      </w:r>
      <w:r w:rsidR="000D7292" w:rsidRPr="000D7292">
        <w:rPr>
          <w:rFonts w:ascii="Arial" w:hAnsi="Arial" w:cs="Arial"/>
          <w:color w:val="000000"/>
          <w:sz w:val="24"/>
          <w:szCs w:val="24"/>
        </w:rPr>
        <w:t xml:space="preserve"> Gestión del Riesgos de Corrupción -  Mapa de Riesgos de Corrupción</w:t>
      </w:r>
    </w:p>
    <w:p w14:paraId="33598D59" w14:textId="77777777" w:rsidR="000D7292" w:rsidRDefault="000D7292" w:rsidP="00AD5767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Anexo 2. </w:t>
      </w:r>
      <w:r w:rsidRPr="000D7292">
        <w:rPr>
          <w:rFonts w:ascii="Arial" w:hAnsi="Arial" w:cs="Arial"/>
          <w:color w:val="000000"/>
          <w:sz w:val="24"/>
          <w:szCs w:val="24"/>
        </w:rPr>
        <w:t>Formato</w:t>
      </w:r>
      <w:r w:rsidR="001F5CB5">
        <w:rPr>
          <w:rFonts w:ascii="Arial" w:hAnsi="Arial" w:cs="Arial"/>
          <w:color w:val="000000"/>
          <w:sz w:val="24"/>
          <w:szCs w:val="24"/>
        </w:rPr>
        <w:t xml:space="preserve"> GM- FT-08 – A2</w:t>
      </w:r>
      <w:r w:rsidRPr="000D7292">
        <w:rPr>
          <w:rFonts w:ascii="Arial" w:hAnsi="Arial" w:cs="Arial"/>
          <w:color w:val="000000"/>
          <w:sz w:val="24"/>
          <w:szCs w:val="24"/>
        </w:rPr>
        <w:t>: Componente 2</w:t>
      </w:r>
      <w:r w:rsidR="001F5CB5">
        <w:rPr>
          <w:rFonts w:ascii="Arial" w:hAnsi="Arial" w:cs="Arial"/>
          <w:color w:val="000000"/>
          <w:sz w:val="24"/>
          <w:szCs w:val="24"/>
        </w:rPr>
        <w:t>,</w:t>
      </w:r>
      <w:r w:rsidRPr="000D7292">
        <w:rPr>
          <w:rFonts w:ascii="Arial" w:hAnsi="Arial" w:cs="Arial"/>
          <w:color w:val="000000"/>
          <w:sz w:val="24"/>
          <w:szCs w:val="24"/>
        </w:rPr>
        <w:t xml:space="preserve"> Planeación de la </w:t>
      </w:r>
      <w:r w:rsidR="00AD5767" w:rsidRPr="000D7292">
        <w:rPr>
          <w:rFonts w:ascii="Arial" w:hAnsi="Arial" w:cs="Arial"/>
          <w:color w:val="000000"/>
          <w:sz w:val="24"/>
          <w:szCs w:val="24"/>
        </w:rPr>
        <w:t>Estrategia</w:t>
      </w:r>
      <w:r w:rsidRPr="000D7292">
        <w:rPr>
          <w:rFonts w:ascii="Arial" w:hAnsi="Arial" w:cs="Arial"/>
          <w:color w:val="000000"/>
          <w:sz w:val="24"/>
          <w:szCs w:val="24"/>
        </w:rPr>
        <w:t xml:space="preserve"> de Racionalización</w:t>
      </w:r>
    </w:p>
    <w:p w14:paraId="0D906C19" w14:textId="77777777" w:rsidR="000D7292" w:rsidRDefault="00AD5767" w:rsidP="00AD5767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Anexo 3. </w:t>
      </w:r>
      <w:r w:rsidRPr="00AD5767">
        <w:rPr>
          <w:rFonts w:ascii="Arial" w:hAnsi="Arial" w:cs="Arial"/>
          <w:color w:val="000000"/>
          <w:sz w:val="24"/>
          <w:szCs w:val="24"/>
        </w:rPr>
        <w:t>Formato</w:t>
      </w:r>
      <w:r w:rsidR="001F5CB5">
        <w:rPr>
          <w:rFonts w:ascii="Arial" w:hAnsi="Arial" w:cs="Arial"/>
          <w:color w:val="000000"/>
          <w:sz w:val="24"/>
          <w:szCs w:val="24"/>
        </w:rPr>
        <w:t xml:space="preserve"> GM-FT-08 – A3 </w:t>
      </w:r>
      <w:r w:rsidRPr="00AD5767">
        <w:rPr>
          <w:rFonts w:ascii="Arial" w:hAnsi="Arial" w:cs="Arial"/>
          <w:color w:val="000000"/>
          <w:sz w:val="24"/>
          <w:szCs w:val="24"/>
        </w:rPr>
        <w:t>: Componente 3</w:t>
      </w:r>
      <w:r w:rsidR="001F5CB5">
        <w:rPr>
          <w:rFonts w:ascii="Arial" w:hAnsi="Arial" w:cs="Arial"/>
          <w:color w:val="000000"/>
          <w:sz w:val="24"/>
          <w:szCs w:val="24"/>
        </w:rPr>
        <w:t>,</w:t>
      </w:r>
      <w:r w:rsidRPr="00AD5767">
        <w:rPr>
          <w:rFonts w:ascii="Arial" w:hAnsi="Arial" w:cs="Arial"/>
          <w:color w:val="000000"/>
          <w:sz w:val="24"/>
          <w:szCs w:val="24"/>
        </w:rPr>
        <w:t xml:space="preserve"> Rendición de Cuentas</w:t>
      </w:r>
    </w:p>
    <w:p w14:paraId="788FA99C" w14:textId="77777777" w:rsidR="00AD5767" w:rsidRDefault="00AD5767" w:rsidP="00AD5767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Anexo 4. </w:t>
      </w:r>
      <w:r w:rsidRPr="00AD5767">
        <w:rPr>
          <w:rFonts w:ascii="Arial" w:hAnsi="Arial" w:cs="Arial"/>
          <w:color w:val="000000"/>
          <w:sz w:val="24"/>
          <w:szCs w:val="24"/>
        </w:rPr>
        <w:t>Formato</w:t>
      </w:r>
      <w:r w:rsidR="001F5CB5">
        <w:rPr>
          <w:rFonts w:ascii="Arial" w:hAnsi="Arial" w:cs="Arial"/>
          <w:color w:val="000000"/>
          <w:sz w:val="24"/>
          <w:szCs w:val="24"/>
        </w:rPr>
        <w:t xml:space="preserve"> GM-FT-08 – A4</w:t>
      </w:r>
      <w:r w:rsidRPr="00AD5767">
        <w:rPr>
          <w:rFonts w:ascii="Arial" w:hAnsi="Arial" w:cs="Arial"/>
          <w:color w:val="000000"/>
          <w:sz w:val="24"/>
          <w:szCs w:val="24"/>
        </w:rPr>
        <w:t>: Componente 4</w:t>
      </w:r>
      <w:r w:rsidR="001F5CB5">
        <w:rPr>
          <w:rFonts w:ascii="Arial" w:hAnsi="Arial" w:cs="Arial"/>
          <w:color w:val="000000"/>
          <w:sz w:val="24"/>
          <w:szCs w:val="24"/>
        </w:rPr>
        <w:t>,</w:t>
      </w:r>
      <w:r w:rsidRPr="00AD5767">
        <w:rPr>
          <w:rFonts w:ascii="Arial" w:hAnsi="Arial" w:cs="Arial"/>
          <w:color w:val="000000"/>
          <w:sz w:val="24"/>
          <w:szCs w:val="24"/>
        </w:rPr>
        <w:t xml:space="preserve"> Atención al Ciudadano</w:t>
      </w:r>
    </w:p>
    <w:p w14:paraId="3A6ABE28" w14:textId="77777777" w:rsidR="00AD5767" w:rsidRDefault="00AD5767" w:rsidP="00AD5767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Anexo 5. </w:t>
      </w:r>
      <w:r w:rsidR="001F5CB5">
        <w:rPr>
          <w:rFonts w:ascii="Arial" w:hAnsi="Arial" w:cs="Arial"/>
          <w:color w:val="000000"/>
          <w:sz w:val="24"/>
          <w:szCs w:val="24"/>
        </w:rPr>
        <w:t>Formato GM-FT-08 – A5: Componente 5,</w:t>
      </w:r>
      <w:r w:rsidRPr="00AD5767">
        <w:rPr>
          <w:rFonts w:ascii="Arial" w:hAnsi="Arial" w:cs="Arial"/>
          <w:color w:val="000000"/>
          <w:sz w:val="24"/>
          <w:szCs w:val="24"/>
        </w:rPr>
        <w:t xml:space="preserve"> Transparencia y Acceso de la Información</w:t>
      </w:r>
    </w:p>
    <w:p w14:paraId="2C0DE15E" w14:textId="77777777" w:rsidR="000D7292" w:rsidRDefault="00AD5767" w:rsidP="00AD5767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Anexo 6. </w:t>
      </w:r>
      <w:r w:rsidR="001F5CB5">
        <w:rPr>
          <w:rFonts w:ascii="Arial" w:hAnsi="Arial" w:cs="Arial"/>
          <w:color w:val="000000"/>
          <w:sz w:val="24"/>
          <w:szCs w:val="24"/>
        </w:rPr>
        <w:t>Formato GM-FT-08 – A6 Componente 6,</w:t>
      </w:r>
      <w:r w:rsidRPr="00AD5767">
        <w:rPr>
          <w:rFonts w:ascii="Arial" w:hAnsi="Arial" w:cs="Arial"/>
          <w:color w:val="000000"/>
          <w:sz w:val="24"/>
          <w:szCs w:val="24"/>
        </w:rPr>
        <w:t xml:space="preserve"> Iniciativas Adicionales</w:t>
      </w:r>
    </w:p>
    <w:p w14:paraId="2B8BAF03" w14:textId="77777777" w:rsidR="00CF66DF" w:rsidRPr="00210325" w:rsidRDefault="000D7292" w:rsidP="00210325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Anexo 7</w:t>
      </w:r>
      <w:r w:rsidR="00CF66DF" w:rsidRPr="00210325">
        <w:rPr>
          <w:rFonts w:ascii="Arial" w:hAnsi="Arial" w:cs="Arial"/>
          <w:color w:val="000000"/>
          <w:sz w:val="24"/>
          <w:szCs w:val="24"/>
        </w:rPr>
        <w:t xml:space="preserve">. </w:t>
      </w:r>
      <w:r w:rsidR="001F5CB5">
        <w:rPr>
          <w:rFonts w:ascii="Arial" w:hAnsi="Arial" w:cs="Arial"/>
          <w:color w:val="000000"/>
          <w:sz w:val="24"/>
          <w:szCs w:val="24"/>
        </w:rPr>
        <w:t xml:space="preserve">Formato GM-FT-08 – A7, </w:t>
      </w:r>
      <w:r w:rsidR="002455A7" w:rsidRPr="00210325">
        <w:rPr>
          <w:rFonts w:ascii="Arial" w:hAnsi="Arial" w:cs="Arial"/>
          <w:color w:val="000000"/>
          <w:sz w:val="24"/>
          <w:szCs w:val="24"/>
        </w:rPr>
        <w:t>Mapa de Riesgos Anticorrupción</w:t>
      </w:r>
      <w:r w:rsidR="00CF66DF" w:rsidRPr="00210325">
        <w:rPr>
          <w:rFonts w:ascii="Arial" w:hAnsi="Arial" w:cs="Arial"/>
          <w:color w:val="000000"/>
          <w:sz w:val="24"/>
          <w:szCs w:val="24"/>
        </w:rPr>
        <w:t xml:space="preserve"> </w:t>
      </w:r>
      <w:r w:rsidR="002455A7" w:rsidRPr="00210325">
        <w:rPr>
          <w:rFonts w:ascii="Arial" w:hAnsi="Arial" w:cs="Arial"/>
          <w:color w:val="000000"/>
          <w:sz w:val="24"/>
          <w:szCs w:val="24"/>
        </w:rPr>
        <w:t xml:space="preserve">y </w:t>
      </w:r>
      <w:r w:rsidR="00CF66DF" w:rsidRPr="00210325">
        <w:rPr>
          <w:rFonts w:ascii="Arial" w:hAnsi="Arial" w:cs="Arial"/>
          <w:color w:val="000000"/>
          <w:sz w:val="24"/>
          <w:szCs w:val="24"/>
        </w:rPr>
        <w:t>de Atención al Ciudadano.</w:t>
      </w:r>
    </w:p>
    <w:p w14:paraId="28C5D418" w14:textId="77777777" w:rsidR="002455A7" w:rsidRPr="00210325" w:rsidRDefault="002455A7" w:rsidP="00210325">
      <w:pPr>
        <w:pStyle w:val="Prrafodelista"/>
        <w:spacing w:after="0"/>
        <w:rPr>
          <w:rFonts w:ascii="Arial" w:hAnsi="Arial" w:cs="Arial"/>
          <w:color w:val="000000"/>
          <w:sz w:val="24"/>
          <w:szCs w:val="24"/>
        </w:rPr>
      </w:pPr>
    </w:p>
    <w:p w14:paraId="48665391" w14:textId="77777777" w:rsidR="008C28F4" w:rsidRPr="00A25EE4" w:rsidRDefault="008C28F4" w:rsidP="008C28F4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sectPr w:rsidR="008C28F4" w:rsidRPr="00A25EE4" w:rsidSect="00EB62B2">
      <w:headerReference w:type="default" r:id="rId8"/>
      <w:footerReference w:type="default" r:id="rId9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8202" w14:textId="77777777" w:rsidR="003751E3" w:rsidRDefault="003751E3" w:rsidP="001C1BF7">
      <w:pPr>
        <w:spacing w:after="0" w:line="240" w:lineRule="auto"/>
      </w:pPr>
      <w:r>
        <w:separator/>
      </w:r>
    </w:p>
  </w:endnote>
  <w:endnote w:type="continuationSeparator" w:id="0">
    <w:p w14:paraId="0C351546" w14:textId="77777777" w:rsidR="003751E3" w:rsidRDefault="003751E3" w:rsidP="001C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3E55" w14:textId="77777777" w:rsidR="00CF66DF" w:rsidRDefault="00CF66DF">
    <w:pPr>
      <w:pStyle w:val="Piedepgina"/>
      <w:jc w:val="center"/>
    </w:pPr>
    <w:r>
      <w:t xml:space="preserve">Página </w:t>
    </w:r>
    <w:r w:rsidR="004042B7">
      <w:rPr>
        <w:b/>
      </w:rPr>
      <w:fldChar w:fldCharType="begin"/>
    </w:r>
    <w:r>
      <w:rPr>
        <w:b/>
      </w:rPr>
      <w:instrText>PAGE</w:instrText>
    </w:r>
    <w:r w:rsidR="004042B7">
      <w:rPr>
        <w:b/>
      </w:rPr>
      <w:fldChar w:fldCharType="separate"/>
    </w:r>
    <w:r w:rsidR="00B938D4">
      <w:rPr>
        <w:b/>
        <w:noProof/>
      </w:rPr>
      <w:t>1</w:t>
    </w:r>
    <w:r w:rsidR="004042B7">
      <w:rPr>
        <w:b/>
      </w:rPr>
      <w:fldChar w:fldCharType="end"/>
    </w:r>
    <w:r>
      <w:t xml:space="preserve"> de </w:t>
    </w:r>
    <w:r w:rsidR="004042B7">
      <w:rPr>
        <w:b/>
      </w:rPr>
      <w:fldChar w:fldCharType="begin"/>
    </w:r>
    <w:r>
      <w:rPr>
        <w:b/>
      </w:rPr>
      <w:instrText>NUMPAGES</w:instrText>
    </w:r>
    <w:r w:rsidR="004042B7">
      <w:rPr>
        <w:b/>
      </w:rPr>
      <w:fldChar w:fldCharType="separate"/>
    </w:r>
    <w:r w:rsidR="00B938D4">
      <w:rPr>
        <w:b/>
        <w:noProof/>
      </w:rPr>
      <w:t>1</w:t>
    </w:r>
    <w:r w:rsidR="004042B7">
      <w:rPr>
        <w:b/>
      </w:rPr>
      <w:fldChar w:fldCharType="end"/>
    </w:r>
  </w:p>
  <w:p w14:paraId="106D1E12" w14:textId="77777777" w:rsidR="00CF66DF" w:rsidRDefault="00CF66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9184" w14:textId="77777777" w:rsidR="003751E3" w:rsidRDefault="003751E3" w:rsidP="001C1BF7">
      <w:pPr>
        <w:spacing w:after="0" w:line="240" w:lineRule="auto"/>
      </w:pPr>
      <w:r>
        <w:separator/>
      </w:r>
    </w:p>
  </w:footnote>
  <w:footnote w:type="continuationSeparator" w:id="0">
    <w:p w14:paraId="7655BAC9" w14:textId="77777777" w:rsidR="003751E3" w:rsidRDefault="003751E3" w:rsidP="001C1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6F244" w14:textId="77777777" w:rsidR="00CF66DF" w:rsidRDefault="00CF66DF" w:rsidP="00EB62B2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7"/>
        <w:szCs w:val="27"/>
      </w:rPr>
    </w:pPr>
  </w:p>
  <w:tbl>
    <w:tblPr>
      <w:tblW w:w="89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01"/>
      <w:gridCol w:w="1473"/>
      <w:gridCol w:w="1120"/>
      <w:gridCol w:w="1564"/>
      <w:gridCol w:w="2300"/>
    </w:tblGrid>
    <w:tr w:rsidR="00CF66DF" w14:paraId="42928CBD" w14:textId="77777777" w:rsidTr="00B203C5">
      <w:trPr>
        <w:cantSplit/>
        <w:trHeight w:val="405"/>
        <w:jc w:val="center"/>
      </w:trPr>
      <w:tc>
        <w:tcPr>
          <w:tcW w:w="2524" w:type="dxa"/>
          <w:vMerge w:val="restart"/>
        </w:tcPr>
        <w:p w14:paraId="7308EB07" w14:textId="14BD9875" w:rsidR="00CF66DF" w:rsidRDefault="00C15468" w:rsidP="00C34FB1">
          <w:pPr>
            <w:pStyle w:val="Encabezado"/>
          </w:pPr>
          <w:r w:rsidRPr="000D0114">
            <w:rPr>
              <w:noProof/>
            </w:rPr>
            <w:drawing>
              <wp:inline distT="0" distB="0" distL="0" distR="0" wp14:anchorId="6DC42ED7" wp14:editId="035CA89F">
                <wp:extent cx="1447800" cy="1266825"/>
                <wp:effectExtent l="0" t="0" r="0" b="0"/>
                <wp:docPr id="1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8" w:type="dxa"/>
          <w:gridSpan w:val="3"/>
          <w:vAlign w:val="center"/>
        </w:tcPr>
        <w:p w14:paraId="382D5199" w14:textId="77777777" w:rsidR="00CF66DF" w:rsidRDefault="00CF66DF" w:rsidP="00311F00">
          <w:pPr>
            <w:pStyle w:val="Encabezado"/>
            <w:jc w:val="center"/>
            <w:rPr>
              <w:rFonts w:cs="Arial"/>
              <w:b/>
              <w:bCs/>
              <w:sz w:val="28"/>
            </w:rPr>
          </w:pPr>
          <w:r>
            <w:rPr>
              <w:rFonts w:cs="Arial"/>
              <w:b/>
              <w:bCs/>
              <w:sz w:val="28"/>
            </w:rPr>
            <w:t>OTROS</w:t>
          </w:r>
        </w:p>
      </w:tc>
      <w:tc>
        <w:tcPr>
          <w:tcW w:w="1796" w:type="dxa"/>
          <w:vMerge w:val="restart"/>
        </w:tcPr>
        <w:p w14:paraId="3DA01D58" w14:textId="108357B4" w:rsidR="00CF66DF" w:rsidRDefault="00C15468" w:rsidP="00632AA8">
          <w:pPr>
            <w:pStyle w:val="Encabezado"/>
          </w:pPr>
          <w:r w:rsidRPr="000E4872">
            <w:rPr>
              <w:noProof/>
            </w:rPr>
            <w:drawing>
              <wp:inline distT="0" distB="0" distL="0" distR="0" wp14:anchorId="1A45ED90" wp14:editId="01721459">
                <wp:extent cx="1371600" cy="1371600"/>
                <wp:effectExtent l="0" t="0" r="0" b="0"/>
                <wp:docPr id="2" name="15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66DF" w14:paraId="038B4DCF" w14:textId="77777777" w:rsidTr="00B203C5">
      <w:trPr>
        <w:cantSplit/>
        <w:trHeight w:val="966"/>
        <w:jc w:val="center"/>
      </w:trPr>
      <w:tc>
        <w:tcPr>
          <w:tcW w:w="2524" w:type="dxa"/>
          <w:vMerge/>
        </w:tcPr>
        <w:p w14:paraId="0B2E0B5A" w14:textId="77777777" w:rsidR="00CF66DF" w:rsidRDefault="00CF66DF" w:rsidP="00311F00">
          <w:pPr>
            <w:pStyle w:val="Encabezado"/>
          </w:pPr>
        </w:p>
      </w:tc>
      <w:tc>
        <w:tcPr>
          <w:tcW w:w="4638" w:type="dxa"/>
          <w:gridSpan w:val="3"/>
          <w:vAlign w:val="center"/>
        </w:tcPr>
        <w:p w14:paraId="00762343" w14:textId="77777777" w:rsidR="00CF66DF" w:rsidRPr="00F02C6A" w:rsidRDefault="00CF66DF" w:rsidP="00F02C6A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F02C6A">
            <w:rPr>
              <w:rFonts w:ascii="Arial" w:hAnsi="Arial" w:cs="Arial"/>
              <w:b/>
              <w:color w:val="000000"/>
              <w:sz w:val="24"/>
              <w:szCs w:val="24"/>
            </w:rPr>
            <w:t>ESTRATEGIA DE LUCHA CONTRA LA CORRUPCIÓN Y ATENCIÒN AL CIUDADANO</w:t>
          </w:r>
        </w:p>
      </w:tc>
      <w:tc>
        <w:tcPr>
          <w:tcW w:w="1796" w:type="dxa"/>
          <w:vMerge/>
        </w:tcPr>
        <w:p w14:paraId="4F337138" w14:textId="77777777" w:rsidR="00CF66DF" w:rsidRDefault="00CF66DF" w:rsidP="00311F00">
          <w:pPr>
            <w:pStyle w:val="Encabezado"/>
          </w:pPr>
        </w:p>
      </w:tc>
    </w:tr>
    <w:tr w:rsidR="00CF66DF" w14:paraId="4DE2D1ED" w14:textId="77777777" w:rsidTr="00D56ACD">
      <w:trPr>
        <w:cantSplit/>
        <w:trHeight w:val="54"/>
        <w:jc w:val="center"/>
      </w:trPr>
      <w:tc>
        <w:tcPr>
          <w:tcW w:w="2524" w:type="dxa"/>
          <w:vMerge/>
        </w:tcPr>
        <w:p w14:paraId="1234C2B0" w14:textId="77777777" w:rsidR="00CF66DF" w:rsidRDefault="00CF66DF" w:rsidP="00311F00">
          <w:pPr>
            <w:pStyle w:val="Encabezado"/>
          </w:pPr>
        </w:p>
      </w:tc>
      <w:tc>
        <w:tcPr>
          <w:tcW w:w="1701" w:type="dxa"/>
          <w:vAlign w:val="center"/>
        </w:tcPr>
        <w:p w14:paraId="0D1D8E2A" w14:textId="77777777" w:rsidR="00CF66DF" w:rsidRPr="0026066E" w:rsidRDefault="00CF66DF" w:rsidP="00D56ACD">
          <w:pPr>
            <w:pStyle w:val="Encabezado"/>
            <w:jc w:val="center"/>
            <w:rPr>
              <w:rFonts w:cs="Arial"/>
              <w:sz w:val="16"/>
              <w:szCs w:val="16"/>
              <w:lang w:val="es-MX"/>
            </w:rPr>
          </w:pPr>
          <w:r w:rsidRPr="0026066E">
            <w:rPr>
              <w:rFonts w:cs="Arial"/>
              <w:sz w:val="16"/>
              <w:szCs w:val="16"/>
              <w:lang w:val="es-MX"/>
            </w:rPr>
            <w:t xml:space="preserve">Código: </w:t>
          </w:r>
          <w:r w:rsidR="00D56ACD">
            <w:rPr>
              <w:rFonts w:cs="Arial"/>
              <w:sz w:val="16"/>
              <w:szCs w:val="16"/>
              <w:lang w:val="es-MX"/>
            </w:rPr>
            <w:t>GM-FT-08</w:t>
          </w:r>
        </w:p>
      </w:tc>
      <w:tc>
        <w:tcPr>
          <w:tcW w:w="1222" w:type="dxa"/>
          <w:vAlign w:val="center"/>
        </w:tcPr>
        <w:p w14:paraId="41E3ABE3" w14:textId="77777777" w:rsidR="00CF66DF" w:rsidRDefault="00632AA8" w:rsidP="00D56ACD">
          <w:pPr>
            <w:pStyle w:val="Encabezado"/>
            <w:jc w:val="center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>Versión: 2</w:t>
          </w:r>
        </w:p>
      </w:tc>
      <w:tc>
        <w:tcPr>
          <w:tcW w:w="1715" w:type="dxa"/>
          <w:vAlign w:val="center"/>
        </w:tcPr>
        <w:p w14:paraId="5645FA02" w14:textId="77777777" w:rsidR="00CF66DF" w:rsidRDefault="00CF66DF" w:rsidP="00F02C6A">
          <w:pPr>
            <w:pStyle w:val="Encabezado"/>
            <w:jc w:val="center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Fecha: </w:t>
          </w:r>
          <w:r w:rsidR="00632AA8">
            <w:rPr>
              <w:rFonts w:cs="Arial"/>
              <w:sz w:val="18"/>
            </w:rPr>
            <w:t>13/11/2020</w:t>
          </w:r>
        </w:p>
      </w:tc>
      <w:tc>
        <w:tcPr>
          <w:tcW w:w="1796" w:type="dxa"/>
          <w:vMerge/>
        </w:tcPr>
        <w:p w14:paraId="5594F0B2" w14:textId="77777777" w:rsidR="00CF66DF" w:rsidRDefault="00CF66DF" w:rsidP="00311F00">
          <w:pPr>
            <w:pStyle w:val="Encabezado"/>
          </w:pPr>
        </w:p>
      </w:tc>
    </w:tr>
  </w:tbl>
  <w:p w14:paraId="119C5534" w14:textId="77777777" w:rsidR="00CF66DF" w:rsidRDefault="00CF66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0838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BE243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00693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8605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C72F3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BCD3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CBE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D233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C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07AE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4"/>
    <w:multiLevelType w:val="singleLevel"/>
    <w:tmpl w:val="00000004"/>
    <w:name w:val="WW8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69001BB"/>
    <w:multiLevelType w:val="hybridMultilevel"/>
    <w:tmpl w:val="3850D706"/>
    <w:lvl w:ilvl="0" w:tplc="B9322B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8F4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AA3E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2C1C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64F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66F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8D8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9CD8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241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620EC2"/>
    <w:multiLevelType w:val="hybridMultilevel"/>
    <w:tmpl w:val="D29C66E0"/>
    <w:lvl w:ilvl="0" w:tplc="05140C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88D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3C13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EE5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AA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A28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5D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6E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4D6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420B66"/>
    <w:multiLevelType w:val="hybridMultilevel"/>
    <w:tmpl w:val="072A54D4"/>
    <w:lvl w:ilvl="0" w:tplc="D03E63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47D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C54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08E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E06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68A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A67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8C6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E1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720E76"/>
    <w:multiLevelType w:val="hybridMultilevel"/>
    <w:tmpl w:val="03427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91DC0"/>
    <w:multiLevelType w:val="multilevel"/>
    <w:tmpl w:val="F236AD9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 w15:restartNumberingAfterBreak="0">
    <w:nsid w:val="165200F0"/>
    <w:multiLevelType w:val="hybridMultilevel"/>
    <w:tmpl w:val="D98E9E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6B42A6"/>
    <w:multiLevelType w:val="hybridMultilevel"/>
    <w:tmpl w:val="46F4967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C2C7798"/>
    <w:multiLevelType w:val="hybridMultilevel"/>
    <w:tmpl w:val="91FCF83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A444C3"/>
    <w:multiLevelType w:val="hybridMultilevel"/>
    <w:tmpl w:val="04C42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6048E"/>
    <w:multiLevelType w:val="hybridMultilevel"/>
    <w:tmpl w:val="D972805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1D46D70"/>
    <w:multiLevelType w:val="hybridMultilevel"/>
    <w:tmpl w:val="7910E2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301D02"/>
    <w:multiLevelType w:val="hybridMultilevel"/>
    <w:tmpl w:val="1258F6CE"/>
    <w:lvl w:ilvl="0" w:tplc="F8D8F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23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80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65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AE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284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6C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C9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A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3A23C60"/>
    <w:multiLevelType w:val="hybridMultilevel"/>
    <w:tmpl w:val="8B2E0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530958"/>
    <w:multiLevelType w:val="hybridMultilevel"/>
    <w:tmpl w:val="C3EE05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103937"/>
    <w:multiLevelType w:val="hybridMultilevel"/>
    <w:tmpl w:val="795C1FA4"/>
    <w:lvl w:ilvl="0" w:tplc="542A2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82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4D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62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06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5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00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963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04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8627964"/>
    <w:multiLevelType w:val="hybridMultilevel"/>
    <w:tmpl w:val="E56AA1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36A54"/>
    <w:multiLevelType w:val="hybridMultilevel"/>
    <w:tmpl w:val="7440490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65F7B22"/>
    <w:multiLevelType w:val="hybridMultilevel"/>
    <w:tmpl w:val="18A4C8CC"/>
    <w:lvl w:ilvl="0" w:tplc="E1F635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0BC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80C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AF4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A17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474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2BF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68D8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273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02681"/>
    <w:multiLevelType w:val="hybridMultilevel"/>
    <w:tmpl w:val="C67CF7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6397B"/>
    <w:multiLevelType w:val="hybridMultilevel"/>
    <w:tmpl w:val="D5025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76310"/>
    <w:multiLevelType w:val="hybridMultilevel"/>
    <w:tmpl w:val="716CBD0C"/>
    <w:lvl w:ilvl="0" w:tplc="0FE059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ED6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4612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EC9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65F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624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14F3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763F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ACF6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D6082"/>
    <w:multiLevelType w:val="hybridMultilevel"/>
    <w:tmpl w:val="DA440A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2C179D2"/>
    <w:multiLevelType w:val="hybridMultilevel"/>
    <w:tmpl w:val="7910E2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14317"/>
    <w:multiLevelType w:val="hybridMultilevel"/>
    <w:tmpl w:val="31CEFA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4E2F80"/>
    <w:multiLevelType w:val="hybridMultilevel"/>
    <w:tmpl w:val="2E0E447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1DB550C"/>
    <w:multiLevelType w:val="hybridMultilevel"/>
    <w:tmpl w:val="81F61B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13CDF"/>
    <w:multiLevelType w:val="hybridMultilevel"/>
    <w:tmpl w:val="65B65080"/>
    <w:lvl w:ilvl="0" w:tplc="3B42DC7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4526BD7"/>
    <w:multiLevelType w:val="hybridMultilevel"/>
    <w:tmpl w:val="C1DCA916"/>
    <w:lvl w:ilvl="0" w:tplc="5E58D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6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A6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41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AF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E9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64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25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55822CE"/>
    <w:multiLevelType w:val="multilevel"/>
    <w:tmpl w:val="35D0F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BE344B4"/>
    <w:multiLevelType w:val="multilevel"/>
    <w:tmpl w:val="AAE824C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cs="Times New Roman" w:hint="default"/>
      </w:rPr>
    </w:lvl>
  </w:abstractNum>
  <w:abstractNum w:abstractNumId="42" w15:restartNumberingAfterBreak="0">
    <w:nsid w:val="6E685DFD"/>
    <w:multiLevelType w:val="hybridMultilevel"/>
    <w:tmpl w:val="69F08F1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6EFC770E"/>
    <w:multiLevelType w:val="multilevel"/>
    <w:tmpl w:val="3E4C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5C61B1"/>
    <w:multiLevelType w:val="hybridMultilevel"/>
    <w:tmpl w:val="A9FA8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25E7B"/>
    <w:multiLevelType w:val="hybridMultilevel"/>
    <w:tmpl w:val="AEDA5C4A"/>
    <w:lvl w:ilvl="0" w:tplc="0396CB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4F9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463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75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EA7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C4B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E04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36BA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A4C0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96308"/>
    <w:multiLevelType w:val="hybridMultilevel"/>
    <w:tmpl w:val="0DC2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66F59"/>
    <w:multiLevelType w:val="hybridMultilevel"/>
    <w:tmpl w:val="E4148A92"/>
    <w:lvl w:ilvl="0" w:tplc="2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7B1B0488"/>
    <w:multiLevelType w:val="hybridMultilevel"/>
    <w:tmpl w:val="0EA07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347">
    <w:abstractNumId w:val="14"/>
  </w:num>
  <w:num w:numId="2" w16cid:durableId="47846845">
    <w:abstractNumId w:val="13"/>
  </w:num>
  <w:num w:numId="3" w16cid:durableId="922956859">
    <w:abstractNumId w:val="29"/>
  </w:num>
  <w:num w:numId="4" w16cid:durableId="2123646866">
    <w:abstractNumId w:val="26"/>
  </w:num>
  <w:num w:numId="5" w16cid:durableId="1638951437">
    <w:abstractNumId w:val="32"/>
  </w:num>
  <w:num w:numId="6" w16cid:durableId="945697199">
    <w:abstractNumId w:val="23"/>
  </w:num>
  <w:num w:numId="7" w16cid:durableId="1206407835">
    <w:abstractNumId w:val="39"/>
  </w:num>
  <w:num w:numId="8" w16cid:durableId="1521505670">
    <w:abstractNumId w:val="12"/>
  </w:num>
  <w:num w:numId="9" w16cid:durableId="1324624228">
    <w:abstractNumId w:val="45"/>
  </w:num>
  <w:num w:numId="10" w16cid:durableId="227150057">
    <w:abstractNumId w:val="43"/>
  </w:num>
  <w:num w:numId="11" w16cid:durableId="183787816">
    <w:abstractNumId w:val="41"/>
  </w:num>
  <w:num w:numId="12" w16cid:durableId="291133018">
    <w:abstractNumId w:val="47"/>
  </w:num>
  <w:num w:numId="13" w16cid:durableId="237834615">
    <w:abstractNumId w:val="42"/>
  </w:num>
  <w:num w:numId="14" w16cid:durableId="717633534">
    <w:abstractNumId w:val="28"/>
  </w:num>
  <w:num w:numId="15" w16cid:durableId="1067613763">
    <w:abstractNumId w:val="25"/>
  </w:num>
  <w:num w:numId="16" w16cid:durableId="818038729">
    <w:abstractNumId w:val="37"/>
  </w:num>
  <w:num w:numId="17" w16cid:durableId="559436418">
    <w:abstractNumId w:val="44"/>
  </w:num>
  <w:num w:numId="18" w16cid:durableId="2105492929">
    <w:abstractNumId w:val="18"/>
  </w:num>
  <w:num w:numId="19" w16cid:durableId="857736930">
    <w:abstractNumId w:val="21"/>
  </w:num>
  <w:num w:numId="20" w16cid:durableId="920135723">
    <w:abstractNumId w:val="15"/>
  </w:num>
  <w:num w:numId="21" w16cid:durableId="1016495695">
    <w:abstractNumId w:val="8"/>
  </w:num>
  <w:num w:numId="22" w16cid:durableId="1803108282">
    <w:abstractNumId w:val="3"/>
  </w:num>
  <w:num w:numId="23" w16cid:durableId="132452986">
    <w:abstractNumId w:val="2"/>
  </w:num>
  <w:num w:numId="24" w16cid:durableId="116219484">
    <w:abstractNumId w:val="1"/>
  </w:num>
  <w:num w:numId="25" w16cid:durableId="900990872">
    <w:abstractNumId w:val="0"/>
  </w:num>
  <w:num w:numId="26" w16cid:durableId="2004579252">
    <w:abstractNumId w:val="9"/>
  </w:num>
  <w:num w:numId="27" w16cid:durableId="28842537">
    <w:abstractNumId w:val="7"/>
  </w:num>
  <w:num w:numId="28" w16cid:durableId="1415935593">
    <w:abstractNumId w:val="6"/>
  </w:num>
  <w:num w:numId="29" w16cid:durableId="2118599271">
    <w:abstractNumId w:val="5"/>
  </w:num>
  <w:num w:numId="30" w16cid:durableId="845366454">
    <w:abstractNumId w:val="4"/>
  </w:num>
  <w:num w:numId="31" w16cid:durableId="781147778">
    <w:abstractNumId w:val="17"/>
  </w:num>
  <w:num w:numId="32" w16cid:durableId="1639145925">
    <w:abstractNumId w:val="33"/>
  </w:num>
  <w:num w:numId="33" w16cid:durableId="463810301">
    <w:abstractNumId w:val="36"/>
  </w:num>
  <w:num w:numId="34" w16cid:durableId="1818303792">
    <w:abstractNumId w:val="16"/>
  </w:num>
  <w:num w:numId="35" w16cid:durableId="1631282902">
    <w:abstractNumId w:val="35"/>
  </w:num>
  <w:num w:numId="36" w16cid:durableId="1810436542">
    <w:abstractNumId w:val="31"/>
  </w:num>
  <w:num w:numId="37" w16cid:durableId="1201820627">
    <w:abstractNumId w:val="46"/>
  </w:num>
  <w:num w:numId="38" w16cid:durableId="64113300">
    <w:abstractNumId w:val="24"/>
  </w:num>
  <w:num w:numId="39" w16cid:durableId="1499883815">
    <w:abstractNumId w:val="38"/>
  </w:num>
  <w:num w:numId="40" w16cid:durableId="1343899983">
    <w:abstractNumId w:val="10"/>
  </w:num>
  <w:num w:numId="41" w16cid:durableId="628510334">
    <w:abstractNumId w:val="11"/>
  </w:num>
  <w:num w:numId="42" w16cid:durableId="65953547">
    <w:abstractNumId w:val="20"/>
  </w:num>
  <w:num w:numId="43" w16cid:durableId="1631860702">
    <w:abstractNumId w:val="40"/>
  </w:num>
  <w:num w:numId="44" w16cid:durableId="1874420528">
    <w:abstractNumId w:val="48"/>
  </w:num>
  <w:num w:numId="45" w16cid:durableId="1685480026">
    <w:abstractNumId w:val="34"/>
  </w:num>
  <w:num w:numId="46" w16cid:durableId="1740322320">
    <w:abstractNumId w:val="22"/>
  </w:num>
  <w:num w:numId="47" w16cid:durableId="1299266435">
    <w:abstractNumId w:val="27"/>
  </w:num>
  <w:num w:numId="48" w16cid:durableId="1251279111">
    <w:abstractNumId w:val="30"/>
  </w:num>
  <w:num w:numId="49" w16cid:durableId="1422382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D2"/>
    <w:rsid w:val="00007321"/>
    <w:rsid w:val="00007FF0"/>
    <w:rsid w:val="0001363A"/>
    <w:rsid w:val="00024E5F"/>
    <w:rsid w:val="0003090C"/>
    <w:rsid w:val="0003290E"/>
    <w:rsid w:val="00062C52"/>
    <w:rsid w:val="000672C9"/>
    <w:rsid w:val="0007425B"/>
    <w:rsid w:val="000745B2"/>
    <w:rsid w:val="000A0C23"/>
    <w:rsid w:val="000A1B0C"/>
    <w:rsid w:val="000A6F70"/>
    <w:rsid w:val="000B7CD1"/>
    <w:rsid w:val="000C0C49"/>
    <w:rsid w:val="000C2751"/>
    <w:rsid w:val="000D7292"/>
    <w:rsid w:val="000E46AF"/>
    <w:rsid w:val="000F031F"/>
    <w:rsid w:val="000F30B1"/>
    <w:rsid w:val="000F66FB"/>
    <w:rsid w:val="0010438E"/>
    <w:rsid w:val="00104B39"/>
    <w:rsid w:val="001058D0"/>
    <w:rsid w:val="00105FC5"/>
    <w:rsid w:val="00110B7C"/>
    <w:rsid w:val="00112D95"/>
    <w:rsid w:val="00113BBF"/>
    <w:rsid w:val="00136B4D"/>
    <w:rsid w:val="00142CC8"/>
    <w:rsid w:val="00144FF5"/>
    <w:rsid w:val="00147471"/>
    <w:rsid w:val="00151FF3"/>
    <w:rsid w:val="0016466F"/>
    <w:rsid w:val="001761C7"/>
    <w:rsid w:val="00195748"/>
    <w:rsid w:val="001966EE"/>
    <w:rsid w:val="001A0EC6"/>
    <w:rsid w:val="001A2640"/>
    <w:rsid w:val="001A3EA9"/>
    <w:rsid w:val="001A601D"/>
    <w:rsid w:val="001C1900"/>
    <w:rsid w:val="001C1BF7"/>
    <w:rsid w:val="001C288E"/>
    <w:rsid w:val="001C3ED1"/>
    <w:rsid w:val="001C4E37"/>
    <w:rsid w:val="001C6242"/>
    <w:rsid w:val="001D1004"/>
    <w:rsid w:val="001D26C0"/>
    <w:rsid w:val="001D7701"/>
    <w:rsid w:val="001E3876"/>
    <w:rsid w:val="001F108F"/>
    <w:rsid w:val="001F5CB5"/>
    <w:rsid w:val="001F77C9"/>
    <w:rsid w:val="001F7815"/>
    <w:rsid w:val="00200C43"/>
    <w:rsid w:val="00210325"/>
    <w:rsid w:val="00221406"/>
    <w:rsid w:val="00236EF2"/>
    <w:rsid w:val="002377CA"/>
    <w:rsid w:val="00243788"/>
    <w:rsid w:val="002455A7"/>
    <w:rsid w:val="00253181"/>
    <w:rsid w:val="0026066E"/>
    <w:rsid w:val="00266AEF"/>
    <w:rsid w:val="00272987"/>
    <w:rsid w:val="002875B2"/>
    <w:rsid w:val="002973D2"/>
    <w:rsid w:val="002A126F"/>
    <w:rsid w:val="002A4025"/>
    <w:rsid w:val="002A4658"/>
    <w:rsid w:val="002A671E"/>
    <w:rsid w:val="002B4AF4"/>
    <w:rsid w:val="002D3250"/>
    <w:rsid w:val="002D57E8"/>
    <w:rsid w:val="002D7DA6"/>
    <w:rsid w:val="002E4B1E"/>
    <w:rsid w:val="002E6751"/>
    <w:rsid w:val="002F1DB5"/>
    <w:rsid w:val="002F3C66"/>
    <w:rsid w:val="00300A09"/>
    <w:rsid w:val="0030189D"/>
    <w:rsid w:val="003063D3"/>
    <w:rsid w:val="00306A33"/>
    <w:rsid w:val="003074D2"/>
    <w:rsid w:val="00311F00"/>
    <w:rsid w:val="003322B1"/>
    <w:rsid w:val="0033291E"/>
    <w:rsid w:val="00334815"/>
    <w:rsid w:val="00341221"/>
    <w:rsid w:val="00341C2D"/>
    <w:rsid w:val="00342F46"/>
    <w:rsid w:val="00342F50"/>
    <w:rsid w:val="00346BBE"/>
    <w:rsid w:val="00351AA7"/>
    <w:rsid w:val="00366A83"/>
    <w:rsid w:val="003748D5"/>
    <w:rsid w:val="003751E3"/>
    <w:rsid w:val="003764A2"/>
    <w:rsid w:val="00376897"/>
    <w:rsid w:val="00381810"/>
    <w:rsid w:val="003835DA"/>
    <w:rsid w:val="00383EAC"/>
    <w:rsid w:val="0038614C"/>
    <w:rsid w:val="003865D4"/>
    <w:rsid w:val="00387F58"/>
    <w:rsid w:val="00395069"/>
    <w:rsid w:val="00395608"/>
    <w:rsid w:val="003A597B"/>
    <w:rsid w:val="003B1F1A"/>
    <w:rsid w:val="003C0207"/>
    <w:rsid w:val="003C5131"/>
    <w:rsid w:val="003C6A75"/>
    <w:rsid w:val="003D093A"/>
    <w:rsid w:val="003D1D6A"/>
    <w:rsid w:val="003E0436"/>
    <w:rsid w:val="003E111B"/>
    <w:rsid w:val="003E197F"/>
    <w:rsid w:val="003E4878"/>
    <w:rsid w:val="004042B7"/>
    <w:rsid w:val="004105D3"/>
    <w:rsid w:val="00421C29"/>
    <w:rsid w:val="004463AB"/>
    <w:rsid w:val="00452117"/>
    <w:rsid w:val="00462522"/>
    <w:rsid w:val="004662A1"/>
    <w:rsid w:val="00480C52"/>
    <w:rsid w:val="004816B4"/>
    <w:rsid w:val="00484558"/>
    <w:rsid w:val="00485CD9"/>
    <w:rsid w:val="004905D7"/>
    <w:rsid w:val="0049082C"/>
    <w:rsid w:val="00491D01"/>
    <w:rsid w:val="004B10CD"/>
    <w:rsid w:val="004B45DD"/>
    <w:rsid w:val="004B61C8"/>
    <w:rsid w:val="004C3882"/>
    <w:rsid w:val="004E3B16"/>
    <w:rsid w:val="004E6EE2"/>
    <w:rsid w:val="004F6B45"/>
    <w:rsid w:val="00501F56"/>
    <w:rsid w:val="00503484"/>
    <w:rsid w:val="00503C78"/>
    <w:rsid w:val="00504A63"/>
    <w:rsid w:val="005220B1"/>
    <w:rsid w:val="00534E2D"/>
    <w:rsid w:val="00546D30"/>
    <w:rsid w:val="00547F83"/>
    <w:rsid w:val="00555C1D"/>
    <w:rsid w:val="00560BA1"/>
    <w:rsid w:val="00561B07"/>
    <w:rsid w:val="0056302F"/>
    <w:rsid w:val="0058310A"/>
    <w:rsid w:val="00586624"/>
    <w:rsid w:val="005A0CFC"/>
    <w:rsid w:val="005A5A1A"/>
    <w:rsid w:val="005A5F7E"/>
    <w:rsid w:val="005B6741"/>
    <w:rsid w:val="005D06FC"/>
    <w:rsid w:val="005E11C4"/>
    <w:rsid w:val="005E6BBA"/>
    <w:rsid w:val="005F1407"/>
    <w:rsid w:val="005F6A07"/>
    <w:rsid w:val="0060249C"/>
    <w:rsid w:val="00611EC7"/>
    <w:rsid w:val="00616D8D"/>
    <w:rsid w:val="006239B8"/>
    <w:rsid w:val="00623EB9"/>
    <w:rsid w:val="006303A5"/>
    <w:rsid w:val="006325F8"/>
    <w:rsid w:val="00632AA8"/>
    <w:rsid w:val="0063331D"/>
    <w:rsid w:val="00641A79"/>
    <w:rsid w:val="00641D17"/>
    <w:rsid w:val="00642356"/>
    <w:rsid w:val="00642AC6"/>
    <w:rsid w:val="006512AB"/>
    <w:rsid w:val="00671449"/>
    <w:rsid w:val="006735EC"/>
    <w:rsid w:val="00681E13"/>
    <w:rsid w:val="00684DFB"/>
    <w:rsid w:val="0068533F"/>
    <w:rsid w:val="006862CC"/>
    <w:rsid w:val="006A18F7"/>
    <w:rsid w:val="006B1A64"/>
    <w:rsid w:val="006B5C48"/>
    <w:rsid w:val="006C2DE5"/>
    <w:rsid w:val="006C6E60"/>
    <w:rsid w:val="006D5A18"/>
    <w:rsid w:val="00710D58"/>
    <w:rsid w:val="00715C8D"/>
    <w:rsid w:val="007220DB"/>
    <w:rsid w:val="00744891"/>
    <w:rsid w:val="00745B7D"/>
    <w:rsid w:val="00745F07"/>
    <w:rsid w:val="00754E96"/>
    <w:rsid w:val="0076492A"/>
    <w:rsid w:val="00771033"/>
    <w:rsid w:val="00791CE5"/>
    <w:rsid w:val="007A06A9"/>
    <w:rsid w:val="007A13A9"/>
    <w:rsid w:val="007A2F3D"/>
    <w:rsid w:val="007A684E"/>
    <w:rsid w:val="007B20F4"/>
    <w:rsid w:val="007B6505"/>
    <w:rsid w:val="007C614F"/>
    <w:rsid w:val="007D49D9"/>
    <w:rsid w:val="007E75E3"/>
    <w:rsid w:val="007F4A77"/>
    <w:rsid w:val="007F6F3D"/>
    <w:rsid w:val="00803B1E"/>
    <w:rsid w:val="00806CE5"/>
    <w:rsid w:val="0081383F"/>
    <w:rsid w:val="00814FB3"/>
    <w:rsid w:val="00816554"/>
    <w:rsid w:val="0082081D"/>
    <w:rsid w:val="00833164"/>
    <w:rsid w:val="00845EFD"/>
    <w:rsid w:val="008522C6"/>
    <w:rsid w:val="008523CF"/>
    <w:rsid w:val="00853C2D"/>
    <w:rsid w:val="00860EF1"/>
    <w:rsid w:val="00862057"/>
    <w:rsid w:val="00870103"/>
    <w:rsid w:val="008707B2"/>
    <w:rsid w:val="00870EC0"/>
    <w:rsid w:val="00874C2D"/>
    <w:rsid w:val="00896DD2"/>
    <w:rsid w:val="008A541B"/>
    <w:rsid w:val="008A6FF8"/>
    <w:rsid w:val="008B1AD8"/>
    <w:rsid w:val="008B4A7D"/>
    <w:rsid w:val="008C031E"/>
    <w:rsid w:val="008C28A1"/>
    <w:rsid w:val="008C28F4"/>
    <w:rsid w:val="008C4A00"/>
    <w:rsid w:val="008D0396"/>
    <w:rsid w:val="008E0781"/>
    <w:rsid w:val="008E37FF"/>
    <w:rsid w:val="008F0557"/>
    <w:rsid w:val="00900078"/>
    <w:rsid w:val="0090230D"/>
    <w:rsid w:val="009079D0"/>
    <w:rsid w:val="00915126"/>
    <w:rsid w:val="00922895"/>
    <w:rsid w:val="00923F20"/>
    <w:rsid w:val="009327AA"/>
    <w:rsid w:val="009550C7"/>
    <w:rsid w:val="00962CE6"/>
    <w:rsid w:val="009679B9"/>
    <w:rsid w:val="00967F67"/>
    <w:rsid w:val="009749D2"/>
    <w:rsid w:val="00980F58"/>
    <w:rsid w:val="0098137B"/>
    <w:rsid w:val="00985D65"/>
    <w:rsid w:val="00993AF8"/>
    <w:rsid w:val="009A6EDD"/>
    <w:rsid w:val="009B46EC"/>
    <w:rsid w:val="009B5640"/>
    <w:rsid w:val="009C6A9A"/>
    <w:rsid w:val="009D3DA7"/>
    <w:rsid w:val="009D3F8A"/>
    <w:rsid w:val="009D413B"/>
    <w:rsid w:val="009D5535"/>
    <w:rsid w:val="009D6E7B"/>
    <w:rsid w:val="009E02CA"/>
    <w:rsid w:val="009F0FA6"/>
    <w:rsid w:val="009F171E"/>
    <w:rsid w:val="00A07DF2"/>
    <w:rsid w:val="00A10973"/>
    <w:rsid w:val="00A22217"/>
    <w:rsid w:val="00A25EE4"/>
    <w:rsid w:val="00A421FC"/>
    <w:rsid w:val="00A542AF"/>
    <w:rsid w:val="00A54322"/>
    <w:rsid w:val="00A56C06"/>
    <w:rsid w:val="00A75590"/>
    <w:rsid w:val="00A85F29"/>
    <w:rsid w:val="00AA1F8A"/>
    <w:rsid w:val="00AA6398"/>
    <w:rsid w:val="00AA70EC"/>
    <w:rsid w:val="00AC2716"/>
    <w:rsid w:val="00AC2BD5"/>
    <w:rsid w:val="00AC457C"/>
    <w:rsid w:val="00AC6675"/>
    <w:rsid w:val="00AD549D"/>
    <w:rsid w:val="00AD5767"/>
    <w:rsid w:val="00AE11B8"/>
    <w:rsid w:val="00AF1E37"/>
    <w:rsid w:val="00B04893"/>
    <w:rsid w:val="00B1189A"/>
    <w:rsid w:val="00B11934"/>
    <w:rsid w:val="00B203C5"/>
    <w:rsid w:val="00B21D6C"/>
    <w:rsid w:val="00B24624"/>
    <w:rsid w:val="00B30393"/>
    <w:rsid w:val="00B3518B"/>
    <w:rsid w:val="00B35C16"/>
    <w:rsid w:val="00B37C35"/>
    <w:rsid w:val="00B40C99"/>
    <w:rsid w:val="00B42C86"/>
    <w:rsid w:val="00B47BBC"/>
    <w:rsid w:val="00B6122B"/>
    <w:rsid w:val="00B6594B"/>
    <w:rsid w:val="00B66DA1"/>
    <w:rsid w:val="00B70D7C"/>
    <w:rsid w:val="00B93744"/>
    <w:rsid w:val="00B938D4"/>
    <w:rsid w:val="00B95683"/>
    <w:rsid w:val="00B958DC"/>
    <w:rsid w:val="00B96208"/>
    <w:rsid w:val="00BA3F49"/>
    <w:rsid w:val="00BA64EC"/>
    <w:rsid w:val="00BB320D"/>
    <w:rsid w:val="00BB34B1"/>
    <w:rsid w:val="00BC4390"/>
    <w:rsid w:val="00BC6090"/>
    <w:rsid w:val="00BE55BE"/>
    <w:rsid w:val="00C02F7A"/>
    <w:rsid w:val="00C03A8E"/>
    <w:rsid w:val="00C130A3"/>
    <w:rsid w:val="00C13992"/>
    <w:rsid w:val="00C15468"/>
    <w:rsid w:val="00C2561E"/>
    <w:rsid w:val="00C34FB1"/>
    <w:rsid w:val="00C36C76"/>
    <w:rsid w:val="00C424EC"/>
    <w:rsid w:val="00C53570"/>
    <w:rsid w:val="00C60912"/>
    <w:rsid w:val="00C62E82"/>
    <w:rsid w:val="00C702BE"/>
    <w:rsid w:val="00C710A3"/>
    <w:rsid w:val="00C735F8"/>
    <w:rsid w:val="00C7369F"/>
    <w:rsid w:val="00C813B0"/>
    <w:rsid w:val="00C87614"/>
    <w:rsid w:val="00CA2C2F"/>
    <w:rsid w:val="00CA6F24"/>
    <w:rsid w:val="00CB41C3"/>
    <w:rsid w:val="00CB5F93"/>
    <w:rsid w:val="00CC0937"/>
    <w:rsid w:val="00CC39AD"/>
    <w:rsid w:val="00CC79D8"/>
    <w:rsid w:val="00CD1014"/>
    <w:rsid w:val="00CE7BF4"/>
    <w:rsid w:val="00CF2EEF"/>
    <w:rsid w:val="00CF64EC"/>
    <w:rsid w:val="00CF66DF"/>
    <w:rsid w:val="00D11351"/>
    <w:rsid w:val="00D1360C"/>
    <w:rsid w:val="00D22FB5"/>
    <w:rsid w:val="00D259C0"/>
    <w:rsid w:val="00D352A8"/>
    <w:rsid w:val="00D449AA"/>
    <w:rsid w:val="00D51FC8"/>
    <w:rsid w:val="00D5466E"/>
    <w:rsid w:val="00D54AA1"/>
    <w:rsid w:val="00D56ACD"/>
    <w:rsid w:val="00D72B4C"/>
    <w:rsid w:val="00D75C9E"/>
    <w:rsid w:val="00D85DE7"/>
    <w:rsid w:val="00D932EA"/>
    <w:rsid w:val="00D96FA3"/>
    <w:rsid w:val="00DA36D8"/>
    <w:rsid w:val="00DA5E30"/>
    <w:rsid w:val="00DE1E4E"/>
    <w:rsid w:val="00DE64E0"/>
    <w:rsid w:val="00DF2B79"/>
    <w:rsid w:val="00DF77F4"/>
    <w:rsid w:val="00E0392A"/>
    <w:rsid w:val="00E05845"/>
    <w:rsid w:val="00E13570"/>
    <w:rsid w:val="00E2021B"/>
    <w:rsid w:val="00E21985"/>
    <w:rsid w:val="00E21E8C"/>
    <w:rsid w:val="00E304C1"/>
    <w:rsid w:val="00E32D2F"/>
    <w:rsid w:val="00E41E22"/>
    <w:rsid w:val="00E66118"/>
    <w:rsid w:val="00E67AA6"/>
    <w:rsid w:val="00E73A03"/>
    <w:rsid w:val="00E87B15"/>
    <w:rsid w:val="00EA21E1"/>
    <w:rsid w:val="00EA6C78"/>
    <w:rsid w:val="00EB13D4"/>
    <w:rsid w:val="00EB2267"/>
    <w:rsid w:val="00EB2F78"/>
    <w:rsid w:val="00EB3938"/>
    <w:rsid w:val="00EB62B2"/>
    <w:rsid w:val="00EC5D88"/>
    <w:rsid w:val="00EC7639"/>
    <w:rsid w:val="00ED6197"/>
    <w:rsid w:val="00EE497B"/>
    <w:rsid w:val="00EF74E9"/>
    <w:rsid w:val="00F02C6A"/>
    <w:rsid w:val="00F02D03"/>
    <w:rsid w:val="00F05917"/>
    <w:rsid w:val="00F1157D"/>
    <w:rsid w:val="00F118A9"/>
    <w:rsid w:val="00F11FB9"/>
    <w:rsid w:val="00F140C2"/>
    <w:rsid w:val="00F36606"/>
    <w:rsid w:val="00F41ECE"/>
    <w:rsid w:val="00F54657"/>
    <w:rsid w:val="00F54AF9"/>
    <w:rsid w:val="00F5603F"/>
    <w:rsid w:val="00F57BE2"/>
    <w:rsid w:val="00F740A9"/>
    <w:rsid w:val="00F77D14"/>
    <w:rsid w:val="00F83CEA"/>
    <w:rsid w:val="00F869FB"/>
    <w:rsid w:val="00FA08E8"/>
    <w:rsid w:val="00FB1A1C"/>
    <w:rsid w:val="00FC135D"/>
    <w:rsid w:val="00FC34FB"/>
    <w:rsid w:val="00FC7EDE"/>
    <w:rsid w:val="00FD134E"/>
    <w:rsid w:val="00FD32EB"/>
    <w:rsid w:val="00FE5255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E0B8DE"/>
  <w15:chartTrackingRefBased/>
  <w15:docId w15:val="{CDEEB11F-768B-4A48-B6AC-F21106A9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FC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65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8F0557"/>
    <w:pPr>
      <w:ind w:left="720"/>
      <w:contextualSpacing/>
    </w:pPr>
  </w:style>
  <w:style w:type="character" w:styleId="Hipervnculo">
    <w:name w:val="Hyperlink"/>
    <w:uiPriority w:val="99"/>
    <w:rsid w:val="00AA1F8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745F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Textoennegrita">
    <w:name w:val="Strong"/>
    <w:uiPriority w:val="99"/>
    <w:qFormat/>
    <w:rsid w:val="00745F07"/>
    <w:rPr>
      <w:rFonts w:cs="Times New Roman"/>
      <w:b/>
      <w:bCs/>
    </w:rPr>
  </w:style>
  <w:style w:type="paragraph" w:styleId="Encabezado">
    <w:name w:val="header"/>
    <w:basedOn w:val="Normal"/>
    <w:link w:val="EncabezadoCar"/>
    <w:uiPriority w:val="99"/>
    <w:rsid w:val="001C1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1C1BF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1C1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1C1BF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1C1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C1BF7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C710A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Lista2">
    <w:name w:val="List 2"/>
    <w:basedOn w:val="Normal"/>
    <w:uiPriority w:val="99"/>
    <w:rsid w:val="009D6E7B"/>
    <w:pPr>
      <w:spacing w:after="0" w:line="240" w:lineRule="auto"/>
      <w:ind w:left="566" w:hanging="283"/>
    </w:pPr>
    <w:rPr>
      <w:rFonts w:ascii="Times New Roman" w:hAnsi="Times New Roman"/>
      <w:sz w:val="24"/>
      <w:szCs w:val="20"/>
      <w:lang w:val="es-ES" w:eastAsia="es-ES"/>
    </w:rPr>
  </w:style>
  <w:style w:type="paragraph" w:customStyle="1" w:styleId="Lista2arial">
    <w:name w:val="Lista 2+arial"/>
    <w:basedOn w:val="Lista2"/>
    <w:uiPriority w:val="99"/>
    <w:rsid w:val="008B1AD8"/>
  </w:style>
  <w:style w:type="character" w:styleId="Hipervnculovisitado">
    <w:name w:val="FollowedHyperlink"/>
    <w:uiPriority w:val="99"/>
    <w:semiHidden/>
    <w:unhideWhenUsed/>
    <w:rsid w:val="0038614C"/>
    <w:rPr>
      <w:color w:val="954F72"/>
      <w:u w:val="single"/>
    </w:rPr>
  </w:style>
  <w:style w:type="paragraph" w:styleId="Sangradetextonormal">
    <w:name w:val="Body Text Indent"/>
    <w:basedOn w:val="Normal"/>
    <w:link w:val="SangradetextonormalCar"/>
    <w:rsid w:val="00210325"/>
    <w:pPr>
      <w:tabs>
        <w:tab w:val="left" w:pos="1080"/>
      </w:tabs>
      <w:suppressAutoHyphens/>
      <w:spacing w:before="280" w:after="280" w:line="240" w:lineRule="auto"/>
      <w:ind w:left="1080"/>
      <w:jc w:val="both"/>
    </w:pPr>
    <w:rPr>
      <w:rFonts w:ascii="Times New Roman" w:hAnsi="Times New Roman"/>
      <w:color w:val="333399"/>
      <w:sz w:val="24"/>
      <w:szCs w:val="24"/>
      <w:lang w:val="es-ES" w:eastAsia="ar-SA"/>
    </w:rPr>
  </w:style>
  <w:style w:type="character" w:customStyle="1" w:styleId="SangradetextonormalCar">
    <w:name w:val="Sangría de texto normal Car"/>
    <w:link w:val="Sangradetextonormal"/>
    <w:rsid w:val="00210325"/>
    <w:rPr>
      <w:rFonts w:ascii="Times New Roman" w:hAnsi="Times New Roman"/>
      <w:color w:val="333399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60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3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343"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04349"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04365"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04367"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60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3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3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3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3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mar.urrea\Configuraci&#243;n%20local\Archivos%20temporales%20de%20Internet\Content.Outlook\NC0WZ7OY\DOCUMENTO%20PARTICIPACION%20CIUDADANA%20V%201A-riesgos%202%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6FD76-4969-4468-899C-72155DDF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PARTICIPACION CIUDADANA V 1A-riesgos 2 .dotx</Template>
  <TotalTime>0</TotalTime>
  <Pages>4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ESTRATEGIA INSTITUCIONAL DE LUCHA CONTRA LA CORRUPCIÓN Y ATENCIÓN AL CIUDADANO</vt:lpstr>
    </vt:vector>
  </TitlesOfParts>
  <Company>Hewlett-Packard Company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ESTRATEGIA INSTITUCIONAL DE LUCHA CONTRA LA CORRUPCIÓN Y ATENCIÓN AL CIUDADANO</dc:title>
  <dc:subject/>
  <dc:creator>omar.urrea</dc:creator>
  <cp:keywords/>
  <cp:lastModifiedBy>ML-114425</cp:lastModifiedBy>
  <cp:revision>2</cp:revision>
  <cp:lastPrinted>2016-04-01T21:57:00Z</cp:lastPrinted>
  <dcterms:created xsi:type="dcterms:W3CDTF">2022-05-17T01:42:00Z</dcterms:created>
  <dcterms:modified xsi:type="dcterms:W3CDTF">2022-05-17T01:42:00Z</dcterms:modified>
</cp:coreProperties>
</file>